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8AF06C9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DF196D4" w14:textId="6D4956E6" w:rsidR="00692703" w:rsidRPr="00CF1A49" w:rsidRDefault="00342BE6" w:rsidP="00913946">
            <w:pPr>
              <w:pStyle w:val="Title"/>
            </w:pPr>
            <w:r>
              <w:t xml:space="preserve">    Shay </w:t>
            </w:r>
            <w:r>
              <w:rPr>
                <w:rStyle w:val="IntenseEmphasis"/>
              </w:rPr>
              <w:t>mcdermott</w:t>
            </w:r>
          </w:p>
          <w:p w14:paraId="0650F6EB" w14:textId="77777777" w:rsidR="00692703" w:rsidRDefault="00342BE6" w:rsidP="00342BE6">
            <w:pPr>
              <w:pStyle w:val="ContactInfo"/>
              <w:contextualSpacing w:val="0"/>
            </w:pPr>
            <w:r>
              <w:t xml:space="preserve">07948081151 </w:t>
            </w:r>
          </w:p>
          <w:p w14:paraId="6FE82A63" w14:textId="5422BEF2" w:rsidR="00342BE6" w:rsidRPr="00CF1A49" w:rsidRDefault="00342BE6" w:rsidP="00342BE6">
            <w:pPr>
              <w:pStyle w:val="ContactInfo"/>
              <w:contextualSpacing w:val="0"/>
            </w:pPr>
            <w:r>
              <w:t>Shaymcd005@gmail.com</w:t>
            </w:r>
          </w:p>
        </w:tc>
      </w:tr>
      <w:tr w:rsidR="009571D8" w:rsidRPr="00CF1A49" w14:paraId="0B6E2EE0" w14:textId="77777777" w:rsidTr="00692703">
        <w:tc>
          <w:tcPr>
            <w:tcW w:w="9360" w:type="dxa"/>
            <w:tcMar>
              <w:top w:w="432" w:type="dxa"/>
            </w:tcMar>
          </w:tcPr>
          <w:p w14:paraId="2DA4195F" w14:textId="0ECD5ACE" w:rsidR="001755A8" w:rsidRPr="00CF1A49" w:rsidRDefault="001755A8" w:rsidP="00913946">
            <w:pPr>
              <w:contextualSpacing w:val="0"/>
            </w:pPr>
          </w:p>
        </w:tc>
      </w:tr>
    </w:tbl>
    <w:p w14:paraId="1D09074B" w14:textId="6E804F4E" w:rsidR="004E01EB" w:rsidRPr="00CF1A49" w:rsidRDefault="00342BE6" w:rsidP="004E01EB">
      <w:pPr>
        <w:pStyle w:val="Heading1"/>
      </w:pPr>
      <w:r>
        <w:t>School qualificATIONS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62557CC" w14:textId="77777777" w:rsidTr="00D66A52">
        <w:tc>
          <w:tcPr>
            <w:tcW w:w="9355" w:type="dxa"/>
          </w:tcPr>
          <w:p w14:paraId="7E697965" w14:textId="28A702AD" w:rsidR="001D0BF1" w:rsidRPr="00CF1A49" w:rsidRDefault="00000000" w:rsidP="001D0BF1">
            <w:pPr>
              <w:pStyle w:val="Heading3"/>
              <w:contextualSpacing w:val="0"/>
            </w:pPr>
            <w:sdt>
              <w:sdtPr>
                <w:alias w:val="Enter date from for company 1: "/>
                <w:tag w:val="Enter date from for company 1: "/>
                <w:id w:val="47496943"/>
                <w:placeholder>
                  <w:docPart w:val="7B7366488082451781F214CFDB92035B"/>
                </w:placeholder>
                <w:temporary/>
                <w:showingPlcHdr/>
                <w15:appearance w15:val="hidden"/>
              </w:sdtPr>
              <w:sdtContent>
                <w:r w:rsidR="001D0BF1" w:rsidRPr="00CF1A49">
                  <w:t>Date</w:t>
                </w:r>
                <w:r w:rsidR="00416B25" w:rsidRPr="00CF1A49">
                  <w:t>s</w:t>
                </w:r>
                <w:r w:rsidR="001D0BF1" w:rsidRPr="00CF1A49">
                  <w:t xml:space="preserve"> From</w:t>
                </w:r>
              </w:sdtContent>
            </w:sdt>
            <w:r w:rsidR="001D0BF1" w:rsidRPr="00CF1A49">
              <w:t xml:space="preserve"> </w:t>
            </w:r>
            <w:r w:rsidR="00342BE6">
              <w:t>aUGUST 2020 – mAY 2021</w:t>
            </w:r>
          </w:p>
          <w:p w14:paraId="2F631DE4" w14:textId="6BE84AFB" w:rsidR="001D0BF1" w:rsidRPr="00CF1A49" w:rsidRDefault="00342BE6" w:rsidP="001D0BF1">
            <w:pPr>
              <w:pStyle w:val="Heading2"/>
              <w:contextualSpacing w:val="0"/>
            </w:pPr>
            <w:r>
              <w:t>jOHNSTONE HIGH SCHOOL</w:t>
            </w:r>
          </w:p>
          <w:p w14:paraId="3124D752" w14:textId="607C7405" w:rsidR="001E3120" w:rsidRDefault="00342BE6" w:rsidP="001D0BF1">
            <w:pPr>
              <w:contextualSpacing w:val="0"/>
            </w:pPr>
            <w:r>
              <w:t>National 5: Physical Education - A, English - A, History - B, Music tech</w:t>
            </w:r>
            <w:r w:rsidR="00F376EC">
              <w:t>nology</w:t>
            </w:r>
            <w:r>
              <w:t xml:space="preserve"> - B, Mathematics - C Computing science </w:t>
            </w:r>
            <w:r w:rsidR="004D215D">
              <w:t>–</w:t>
            </w:r>
            <w:r>
              <w:t xml:space="preserve"> C</w:t>
            </w:r>
          </w:p>
          <w:p w14:paraId="087E7399" w14:textId="54185A62" w:rsidR="004D215D" w:rsidRPr="00CF1A49" w:rsidRDefault="004D215D" w:rsidP="001D0BF1">
            <w:pPr>
              <w:contextualSpacing w:val="0"/>
            </w:pPr>
            <w:r>
              <w:t>Higher Music A</w:t>
            </w:r>
          </w:p>
        </w:tc>
      </w:tr>
      <w:tr w:rsidR="00F61DF9" w:rsidRPr="00CF1A49" w14:paraId="630C26C3" w14:textId="77777777" w:rsidTr="00F61DF9">
        <w:tc>
          <w:tcPr>
            <w:tcW w:w="9355" w:type="dxa"/>
            <w:tcMar>
              <w:top w:w="216" w:type="dxa"/>
            </w:tcMar>
          </w:tcPr>
          <w:p w14:paraId="11A61530" w14:textId="6B71CC41" w:rsidR="00F61DF9" w:rsidRPr="00CF1A49" w:rsidRDefault="00000000" w:rsidP="00F61DF9">
            <w:pPr>
              <w:pStyle w:val="Heading3"/>
              <w:contextualSpacing w:val="0"/>
            </w:pPr>
            <w:sdt>
              <w:sdtPr>
                <w:alias w:val="Enter date from for company 2: "/>
                <w:tag w:val="Enter date from for company 2:"/>
                <w:id w:val="1784141449"/>
                <w:placeholder>
                  <w:docPart w:val="7806B449BC1D432896B76473A84946A1"/>
                </w:placeholder>
                <w:temporary/>
                <w:showingPlcHdr/>
                <w15:appearance w15:val="hidden"/>
              </w:sdtPr>
              <w:sdtContent>
                <w:r w:rsidR="00F61DF9" w:rsidRPr="00CF1A49">
                  <w:t>Dates From</w:t>
                </w:r>
              </w:sdtContent>
            </w:sdt>
            <w:r w:rsidR="00342BE6">
              <w:t xml:space="preserve"> August </w:t>
            </w:r>
            <w:proofErr w:type="gramStart"/>
            <w:r w:rsidR="00342BE6">
              <w:t>2021  -</w:t>
            </w:r>
            <w:proofErr w:type="gramEnd"/>
            <w:r w:rsidR="00342BE6">
              <w:t xml:space="preserve"> May 2022</w:t>
            </w:r>
          </w:p>
          <w:p w14:paraId="2B879174" w14:textId="63AA41B2" w:rsidR="00F61DF9" w:rsidRPr="00CF1A49" w:rsidRDefault="00342BE6" w:rsidP="00F61DF9">
            <w:pPr>
              <w:pStyle w:val="Heading2"/>
              <w:contextualSpacing w:val="0"/>
            </w:pPr>
            <w:r>
              <w:t>JOHNSTONE HIGH SCHOOL</w:t>
            </w:r>
            <w:r w:rsidR="00F61DF9" w:rsidRPr="00CF1A49">
              <w:t xml:space="preserve"> </w:t>
            </w:r>
          </w:p>
          <w:p w14:paraId="623CDA6F" w14:textId="7DBB8270" w:rsidR="00F61DF9" w:rsidRDefault="00F376EC" w:rsidP="00F61DF9">
            <w:r>
              <w:t xml:space="preserve">Advanced Higher – </w:t>
            </w:r>
            <w:r w:rsidR="00FC62AD">
              <w:t xml:space="preserve">Music - </w:t>
            </w:r>
            <w:r>
              <w:t>A</w:t>
            </w:r>
          </w:p>
          <w:p w14:paraId="0AE3DFC4" w14:textId="10B5169E" w:rsidR="00F376EC" w:rsidRDefault="00F376EC" w:rsidP="00F61DF9">
            <w:proofErr w:type="spellStart"/>
            <w:r>
              <w:t>Highers</w:t>
            </w:r>
            <w:proofErr w:type="spellEnd"/>
            <w:r>
              <w:t xml:space="preserve"> – Physical Education – B, English – C, History – C, Music Technology - C</w:t>
            </w:r>
          </w:p>
        </w:tc>
      </w:tr>
    </w:tbl>
    <w:p w14:paraId="6437E865" w14:textId="7BAC19EC" w:rsidR="00DA59AA" w:rsidRPr="00CF1A49" w:rsidRDefault="00342BE6" w:rsidP="0097790C">
      <w:pPr>
        <w:pStyle w:val="Heading1"/>
      </w:pPr>
      <w:r>
        <w:t>COLLEGE COURSES/</w:t>
      </w:r>
      <w:r w:rsidR="00F376EC">
        <w:t>EXPERIENCES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4CF65C2" w14:textId="77777777" w:rsidTr="00D66A52">
        <w:tc>
          <w:tcPr>
            <w:tcW w:w="9355" w:type="dxa"/>
          </w:tcPr>
          <w:p w14:paraId="4FDB5790" w14:textId="24AF2ECF" w:rsidR="001D0BF1" w:rsidRPr="00CF1A49" w:rsidRDefault="00F376EC" w:rsidP="001D0BF1">
            <w:pPr>
              <w:pStyle w:val="Heading3"/>
              <w:contextualSpacing w:val="0"/>
            </w:pPr>
            <w:r>
              <w:t>aUGUST</w:t>
            </w:r>
            <w:r w:rsidR="001D0BF1" w:rsidRPr="00CF1A49">
              <w:t xml:space="preserve"> </w:t>
            </w:r>
            <w:r>
              <w:t>2022</w:t>
            </w:r>
          </w:p>
          <w:p w14:paraId="2CBB063B" w14:textId="7306D712" w:rsidR="001D0BF1" w:rsidRPr="00CF1A49" w:rsidRDefault="00F376EC" w:rsidP="001D0BF1">
            <w:pPr>
              <w:pStyle w:val="Heading2"/>
              <w:contextualSpacing w:val="0"/>
            </w:pPr>
            <w:r>
              <w:t>hnc music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West college scotland</w:t>
            </w:r>
          </w:p>
          <w:p w14:paraId="1DEAD3E3" w14:textId="5B0A44ED" w:rsidR="007538DC" w:rsidRPr="00CF1A49" w:rsidRDefault="00F376EC" w:rsidP="007538DC">
            <w:pPr>
              <w:contextualSpacing w:val="0"/>
            </w:pPr>
            <w:r>
              <w:t>In this course, we ha</w:t>
            </w:r>
            <w:r w:rsidR="00FC62AD">
              <w:t>d</w:t>
            </w:r>
            <w:r>
              <w:t xml:space="preserve"> the experience of playing in our own band</w:t>
            </w:r>
            <w:r w:rsidR="00FC62AD">
              <w:t xml:space="preserve">, playing covers as well </w:t>
            </w:r>
            <w:proofErr w:type="gramStart"/>
            <w:r w:rsidR="00FC62AD">
              <w:t xml:space="preserve">as  </w:t>
            </w:r>
            <w:r>
              <w:t>writing</w:t>
            </w:r>
            <w:proofErr w:type="gramEnd"/>
            <w:r>
              <w:t xml:space="preserve"> </w:t>
            </w:r>
            <w:r w:rsidR="00FC62AD">
              <w:t xml:space="preserve">our own </w:t>
            </w:r>
            <w:r>
              <w:t>songs. We also got to look at the technology side of music</w:t>
            </w:r>
            <w:r w:rsidR="00FC62AD">
              <w:t>,</w:t>
            </w:r>
            <w:r>
              <w:t xml:space="preserve"> as the band I was in recorded a song that we were covering, and we got to mix it using </w:t>
            </w:r>
            <w:proofErr w:type="spellStart"/>
            <w:r>
              <w:t>Protools</w:t>
            </w:r>
            <w:proofErr w:type="spellEnd"/>
            <w:r>
              <w:t>. Th</w:t>
            </w:r>
            <w:r w:rsidR="00000CAD">
              <w:t>is</w:t>
            </w:r>
            <w:r>
              <w:t xml:space="preserve"> course also include</w:t>
            </w:r>
            <w:r w:rsidR="00000CAD">
              <w:t>s</w:t>
            </w:r>
            <w:r>
              <w:t xml:space="preserve"> some music business where </w:t>
            </w:r>
            <w:r w:rsidR="00FC62AD">
              <w:t xml:space="preserve">for example, </w:t>
            </w:r>
            <w:r>
              <w:t>we were told about the principles of copyright and certain collection societies.</w:t>
            </w:r>
          </w:p>
        </w:tc>
      </w:tr>
      <w:tr w:rsidR="00F61DF9" w:rsidRPr="00CF1A49" w14:paraId="16A05708" w14:textId="77777777" w:rsidTr="00F61DF9">
        <w:tc>
          <w:tcPr>
            <w:tcW w:w="9355" w:type="dxa"/>
            <w:tcMar>
              <w:top w:w="216" w:type="dxa"/>
            </w:tcMar>
          </w:tcPr>
          <w:p w14:paraId="337FA974" w14:textId="38740FEC" w:rsidR="00F61DF9" w:rsidRPr="00CF1A49" w:rsidRDefault="00F61DF9" w:rsidP="00F61DF9">
            <w:pPr>
              <w:pStyle w:val="Heading3"/>
              <w:contextualSpacing w:val="0"/>
            </w:pPr>
          </w:p>
          <w:p w14:paraId="4394A926" w14:textId="6164C4EE" w:rsidR="00F61DF9" w:rsidRPr="00CF1A49" w:rsidRDefault="00000CAD" w:rsidP="00F61DF9">
            <w:pPr>
              <w:pStyle w:val="Heading2"/>
              <w:contextualSpacing w:val="0"/>
            </w:pPr>
            <w:r>
              <w:t>village live night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lochbarr leisure centre</w:t>
            </w:r>
          </w:p>
          <w:p w14:paraId="3929E0C2" w14:textId="0AE7AF51" w:rsidR="00F61DF9" w:rsidRDefault="00000CAD" w:rsidP="00F61DF9">
            <w:r>
              <w:t xml:space="preserve">Village live night is an event that happens in my local village that gives young musicians the opportunity and experience of playing live. I have </w:t>
            </w:r>
            <w:r w:rsidR="007039BC">
              <w:t>helped</w:t>
            </w:r>
            <w:r>
              <w:t xml:space="preserve"> with this event by set</w:t>
            </w:r>
            <w:r w:rsidR="007039BC">
              <w:t>ting</w:t>
            </w:r>
            <w:r>
              <w:t xml:space="preserve"> up and load</w:t>
            </w:r>
            <w:r w:rsidR="007039BC">
              <w:t>ing</w:t>
            </w:r>
            <w:r>
              <w:t xml:space="preserve"> out the backline and</w:t>
            </w:r>
            <w:r w:rsidR="007039BC">
              <w:t xml:space="preserve"> </w:t>
            </w:r>
            <w:r>
              <w:t>sound checking instruments.</w:t>
            </w:r>
          </w:p>
        </w:tc>
      </w:tr>
    </w:tbl>
    <w:p w14:paraId="20379E9B" w14:textId="7A3CE19C" w:rsidR="00486277" w:rsidRPr="00CF1A49" w:rsidRDefault="00000CAD" w:rsidP="00486277">
      <w:pPr>
        <w:pStyle w:val="Heading1"/>
      </w:pPr>
      <w:r>
        <w:t>Strengths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BE5070E" w14:textId="77777777" w:rsidTr="00CF1A49">
        <w:tc>
          <w:tcPr>
            <w:tcW w:w="4675" w:type="dxa"/>
          </w:tcPr>
          <w:p w14:paraId="10CC6BD7" w14:textId="62DD94AE" w:rsidR="001E3120" w:rsidRPr="006E1507" w:rsidRDefault="007039BC" w:rsidP="006E1507">
            <w:pPr>
              <w:pStyle w:val="ListBullet"/>
              <w:contextualSpacing w:val="0"/>
            </w:pPr>
            <w:r>
              <w:t>G</w:t>
            </w:r>
            <w:r w:rsidR="003B65FD">
              <w:t>ood team player</w:t>
            </w:r>
          </w:p>
          <w:p w14:paraId="1F9E086D" w14:textId="77777777" w:rsidR="001F4E6D" w:rsidRDefault="003B65FD" w:rsidP="006E1507">
            <w:pPr>
              <w:pStyle w:val="ListBullet"/>
              <w:contextualSpacing w:val="0"/>
            </w:pPr>
            <w:r>
              <w:t xml:space="preserve">Easy to talk to </w:t>
            </w:r>
          </w:p>
          <w:p w14:paraId="0D51CE2E" w14:textId="145EAC44" w:rsidR="003B65FD" w:rsidRPr="006E1507" w:rsidRDefault="003B65FD" w:rsidP="006E1507">
            <w:pPr>
              <w:pStyle w:val="ListBullet"/>
              <w:contextualSpacing w:val="0"/>
            </w:pPr>
            <w:r>
              <w:t xml:space="preserve">Hard worker </w:t>
            </w:r>
          </w:p>
        </w:tc>
        <w:tc>
          <w:tcPr>
            <w:tcW w:w="4675" w:type="dxa"/>
            <w:tcMar>
              <w:left w:w="360" w:type="dxa"/>
            </w:tcMar>
          </w:tcPr>
          <w:p w14:paraId="165F8199" w14:textId="3FF17FEB" w:rsidR="003A0632" w:rsidRPr="006E1507" w:rsidRDefault="003B65FD" w:rsidP="006E1507">
            <w:pPr>
              <w:pStyle w:val="ListBullet"/>
              <w:contextualSpacing w:val="0"/>
            </w:pPr>
            <w:r>
              <w:t>Reliable</w:t>
            </w:r>
          </w:p>
          <w:p w14:paraId="68FB779D" w14:textId="5690D9EB" w:rsidR="001E3120" w:rsidRPr="006E1507" w:rsidRDefault="003B65FD" w:rsidP="006E1507">
            <w:pPr>
              <w:pStyle w:val="ListBullet"/>
              <w:contextualSpacing w:val="0"/>
            </w:pPr>
            <w:r>
              <w:t xml:space="preserve">Ambitious </w:t>
            </w:r>
          </w:p>
          <w:p w14:paraId="1228A23F" w14:textId="2850527E" w:rsidR="001E3120" w:rsidRPr="006E1507" w:rsidRDefault="003B65FD" w:rsidP="006E1507">
            <w:pPr>
              <w:pStyle w:val="ListBullet"/>
              <w:contextualSpacing w:val="0"/>
            </w:pPr>
            <w:r>
              <w:t xml:space="preserve">Sociable </w:t>
            </w:r>
          </w:p>
        </w:tc>
      </w:tr>
    </w:tbl>
    <w:sdt>
      <w:sdtPr>
        <w:alias w:val="Activities:"/>
        <w:tag w:val="Activities:"/>
        <w:id w:val="1223332893"/>
        <w:placeholder>
          <w:docPart w:val="53BA57D16FA14CDA9F1E56462DFC3A87"/>
        </w:placeholder>
        <w:temporary/>
        <w:showingPlcHdr/>
        <w15:appearance w15:val="hidden"/>
      </w:sdtPr>
      <w:sdtContent>
        <w:p w14:paraId="5C4C7874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7CB5E835" w14:textId="1376714B" w:rsidR="00B51D1B" w:rsidRPr="006E1507" w:rsidRDefault="00FC62AD" w:rsidP="006E1507">
      <w:r>
        <w:t xml:space="preserve">My main passion is </w:t>
      </w:r>
      <w:proofErr w:type="gramStart"/>
      <w:r>
        <w:t>music</w:t>
      </w:r>
      <w:proofErr w:type="gramEnd"/>
      <w:r>
        <w:t xml:space="preserve"> and it has been for my whole life. Currently I am in two bands without including the college band. One of the bands I am in have been gigging for quite a while now and I love doing it. The other band has just started and hasn’t gig yet. Another interest that I have is football, I am part of a football team that plays games week in week out.</w:t>
      </w:r>
      <w:r w:rsidR="00E631DF">
        <w:t xml:space="preserve"> I also have some volunteering experience with my local villages community larder, assisting with the set up and costumer service.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1BE50" w14:textId="77777777" w:rsidR="00295812" w:rsidRDefault="00295812" w:rsidP="0068194B">
      <w:r>
        <w:separator/>
      </w:r>
    </w:p>
    <w:p w14:paraId="1B4EBFC2" w14:textId="77777777" w:rsidR="00295812" w:rsidRDefault="00295812"/>
    <w:p w14:paraId="371F2DE6" w14:textId="77777777" w:rsidR="00295812" w:rsidRDefault="00295812"/>
  </w:endnote>
  <w:endnote w:type="continuationSeparator" w:id="0">
    <w:p w14:paraId="5EBB253C" w14:textId="77777777" w:rsidR="00295812" w:rsidRDefault="00295812" w:rsidP="0068194B">
      <w:r>
        <w:continuationSeparator/>
      </w:r>
    </w:p>
    <w:p w14:paraId="4C9055BF" w14:textId="77777777" w:rsidR="00295812" w:rsidRDefault="00295812"/>
    <w:p w14:paraId="58367041" w14:textId="77777777" w:rsidR="00295812" w:rsidRDefault="002958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34D36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33ACF" w14:textId="77777777" w:rsidR="00295812" w:rsidRDefault="00295812" w:rsidP="0068194B">
      <w:r>
        <w:separator/>
      </w:r>
    </w:p>
    <w:p w14:paraId="575401AC" w14:textId="77777777" w:rsidR="00295812" w:rsidRDefault="00295812"/>
    <w:p w14:paraId="4CD101AB" w14:textId="77777777" w:rsidR="00295812" w:rsidRDefault="00295812"/>
  </w:footnote>
  <w:footnote w:type="continuationSeparator" w:id="0">
    <w:p w14:paraId="0CD2B7B4" w14:textId="77777777" w:rsidR="00295812" w:rsidRDefault="00295812" w:rsidP="0068194B">
      <w:r>
        <w:continuationSeparator/>
      </w:r>
    </w:p>
    <w:p w14:paraId="0ADE31FC" w14:textId="77777777" w:rsidR="00295812" w:rsidRDefault="00295812"/>
    <w:p w14:paraId="09304FDD" w14:textId="77777777" w:rsidR="00295812" w:rsidRDefault="002958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C63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AED5294" wp14:editId="7D85E0A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du="http://schemas.microsoft.com/office/word/2023/wordml/word16du">
          <w:pict>
            <v:line w14:anchorId="16DC5408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80445876">
    <w:abstractNumId w:val="9"/>
  </w:num>
  <w:num w:numId="2" w16cid:durableId="1233662789">
    <w:abstractNumId w:val="8"/>
  </w:num>
  <w:num w:numId="3" w16cid:durableId="486898894">
    <w:abstractNumId w:val="7"/>
  </w:num>
  <w:num w:numId="4" w16cid:durableId="1952394124">
    <w:abstractNumId w:val="6"/>
  </w:num>
  <w:num w:numId="5" w16cid:durableId="2045866407">
    <w:abstractNumId w:val="10"/>
  </w:num>
  <w:num w:numId="6" w16cid:durableId="305472775">
    <w:abstractNumId w:val="3"/>
  </w:num>
  <w:num w:numId="7" w16cid:durableId="196701450">
    <w:abstractNumId w:val="11"/>
  </w:num>
  <w:num w:numId="8" w16cid:durableId="1824539352">
    <w:abstractNumId w:val="2"/>
  </w:num>
  <w:num w:numId="9" w16cid:durableId="445462863">
    <w:abstractNumId w:val="12"/>
  </w:num>
  <w:num w:numId="10" w16cid:durableId="1603611196">
    <w:abstractNumId w:val="5"/>
  </w:num>
  <w:num w:numId="11" w16cid:durableId="1516529558">
    <w:abstractNumId w:val="4"/>
  </w:num>
  <w:num w:numId="12" w16cid:durableId="1920405101">
    <w:abstractNumId w:val="1"/>
  </w:num>
  <w:num w:numId="13" w16cid:durableId="196603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E6"/>
    <w:rsid w:val="000001EF"/>
    <w:rsid w:val="00000CAD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5812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2BE6"/>
    <w:rsid w:val="003544E1"/>
    <w:rsid w:val="00366398"/>
    <w:rsid w:val="003A0632"/>
    <w:rsid w:val="003A30E5"/>
    <w:rsid w:val="003A6ADF"/>
    <w:rsid w:val="003B5928"/>
    <w:rsid w:val="003B65FD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15D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039BC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3614E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2F65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34ECE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31DF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76EC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2AD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3B2A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7366488082451781F214CFDB920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124BA-BF2D-4BF3-92E1-3541690076D8}"/>
      </w:docPartPr>
      <w:docPartBody>
        <w:p w:rsidR="00157FA2" w:rsidRDefault="00000000">
          <w:pPr>
            <w:pStyle w:val="7B7366488082451781F214CFDB92035B"/>
          </w:pPr>
          <w:r w:rsidRPr="00CF1A49">
            <w:t>Dates From</w:t>
          </w:r>
        </w:p>
      </w:docPartBody>
    </w:docPart>
    <w:docPart>
      <w:docPartPr>
        <w:name w:val="7806B449BC1D432896B76473A8494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DFFEF-A4FD-4072-BCA5-653DA589D674}"/>
      </w:docPartPr>
      <w:docPartBody>
        <w:p w:rsidR="00157FA2" w:rsidRDefault="00000000">
          <w:pPr>
            <w:pStyle w:val="7806B449BC1D432896B76473A84946A1"/>
          </w:pPr>
          <w:r w:rsidRPr="00CF1A49">
            <w:t>Dates From</w:t>
          </w:r>
        </w:p>
      </w:docPartBody>
    </w:docPart>
    <w:docPart>
      <w:docPartPr>
        <w:name w:val="53BA57D16FA14CDA9F1E56462DFC3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0FFF0-09B3-4F08-A5C6-D749BF676424}"/>
      </w:docPartPr>
      <w:docPartBody>
        <w:p w:rsidR="00157FA2" w:rsidRDefault="00000000">
          <w:pPr>
            <w:pStyle w:val="53BA57D16FA14CDA9F1E56462DFC3A87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8B"/>
    <w:rsid w:val="00157FA2"/>
    <w:rsid w:val="005F798B"/>
    <w:rsid w:val="007C5141"/>
    <w:rsid w:val="007C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B7366488082451781F214CFDB92035B">
    <w:name w:val="7B7366488082451781F214CFDB92035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806B449BC1D432896B76473A84946A1">
    <w:name w:val="7806B449BC1D432896B76473A84946A1"/>
  </w:style>
  <w:style w:type="paragraph" w:customStyle="1" w:styleId="53BA57D16FA14CDA9F1E56462DFC3A87">
    <w:name w:val="53BA57D16FA14CDA9F1E56462DFC3A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C:\Users\Shay\AppData\Roaming\Microsoft\Templates\Modern chronological resume.dotx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2023-05-22T15:29:00Z</dcterms:created>
  <dcterms:modified xsi:type="dcterms:W3CDTF">2023-05-22T18:58:00Z</dcterms:modified>
  <cp:category/>
</cp:coreProperties>
</file>